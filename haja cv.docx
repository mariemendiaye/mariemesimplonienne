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6C03C" w14:textId="6A76DDA2" w:rsidR="00485106" w:rsidRDefault="001F5776">
      <w:pPr>
        <w:pStyle w:val="Nom"/>
        <w:rPr>
          <w:color w:val="000000" w:themeColor="text1"/>
        </w:rPr>
      </w:pPr>
      <w:bookmarkStart w:id="0" w:name="_GoBack"/>
      <w:bookmarkEnd w:id="0"/>
      <w:r w:rsidRPr="002541CC">
        <w:rPr>
          <w:color w:val="000000" w:themeColor="text1"/>
        </w:rPr>
        <w:t>MARIEME NDIAYE</w:t>
      </w:r>
    </w:p>
    <w:p w14:paraId="15BA3BBC" w14:textId="77777777" w:rsidR="00382098" w:rsidRPr="002541CC" w:rsidRDefault="00382098">
      <w:pPr>
        <w:pStyle w:val="Nom"/>
        <w:rPr>
          <w:color w:val="000000" w:themeColor="text1"/>
        </w:rPr>
      </w:pPr>
    </w:p>
    <w:p w14:paraId="20CEC712" w14:textId="268EEBEE" w:rsidR="002A3B5A" w:rsidRDefault="00841203">
      <w:pPr>
        <w:pStyle w:val="Nom"/>
        <w:rPr>
          <w:color w:val="000000" w:themeColor="text1"/>
        </w:rPr>
      </w:pPr>
      <w:r w:rsidRPr="002541CC">
        <w:rPr>
          <w:color w:val="000000" w:themeColor="text1"/>
        </w:rPr>
        <w:t>11/07/1997 ziguinchor</w:t>
      </w:r>
    </w:p>
    <w:p w14:paraId="7CADD94D" w14:textId="77777777" w:rsidR="00382098" w:rsidRPr="002541CC" w:rsidRDefault="00382098">
      <w:pPr>
        <w:pStyle w:val="Nom"/>
        <w:rPr>
          <w:color w:val="000000" w:themeColor="text1"/>
        </w:rPr>
      </w:pPr>
    </w:p>
    <w:p w14:paraId="44697458" w14:textId="213E0B67" w:rsidR="00485106" w:rsidRPr="002541CC" w:rsidRDefault="00317547">
      <w:pPr>
        <w:pStyle w:val="Coordonnes"/>
        <w:rPr>
          <w:color w:val="000000" w:themeColor="text1"/>
        </w:rPr>
      </w:pPr>
      <w:r w:rsidRPr="002541CC">
        <w:rPr>
          <w:color w:val="000000" w:themeColor="text1"/>
        </w:rPr>
        <w:t>DAKAR</w:t>
      </w:r>
      <w:r w:rsidR="00ED76FE" w:rsidRPr="002541CC">
        <w:rPr>
          <w:color w:val="000000" w:themeColor="text1"/>
        </w:rPr>
        <w:t>,HANN MARISTES 2|775918767</w:t>
      </w:r>
      <w:r w:rsidR="00375B7E" w:rsidRPr="002541CC">
        <w:rPr>
          <w:color w:val="000000" w:themeColor="text1"/>
        </w:rPr>
        <w:t>- 778483551| hajamariemendiaye@gmail.com</w:t>
      </w:r>
    </w:p>
    <w:p w14:paraId="60269207" w14:textId="23F7D144" w:rsidR="00382098" w:rsidRDefault="00635F0A">
      <w:pPr>
        <w:pStyle w:val="Titre1"/>
        <w:rPr>
          <w:color w:val="000000" w:themeColor="text1"/>
        </w:rPr>
      </w:pPr>
      <w:r>
        <w:rPr>
          <w:color w:val="000000" w:themeColor="text1"/>
        </w:rPr>
        <w:t>COMPÉTENCES</w:t>
      </w:r>
    </w:p>
    <w:p w14:paraId="1CA136CD" w14:textId="6693C0FB" w:rsidR="00485106" w:rsidRPr="00382098" w:rsidRDefault="00485106" w:rsidP="00382098"/>
    <w:p w14:paraId="6FC02059" w14:textId="0E42732A" w:rsidR="00485106" w:rsidRDefault="00776859">
      <w:pPr>
        <w:spacing w:after="180"/>
        <w:rPr>
          <w:color w:val="000000" w:themeColor="text1"/>
        </w:rPr>
      </w:pPr>
      <w:r w:rsidRPr="002541CC">
        <w:rPr>
          <w:color w:val="000000" w:themeColor="text1"/>
        </w:rPr>
        <w:t xml:space="preserve">Français : Bon    Anglais : moyen  </w:t>
      </w:r>
    </w:p>
    <w:p w14:paraId="74EB120E" w14:textId="77777777" w:rsidR="002541CC" w:rsidRPr="002541CC" w:rsidRDefault="002541CC">
      <w:pPr>
        <w:spacing w:after="180"/>
        <w:rPr>
          <w:color w:val="000000" w:themeColor="text1"/>
        </w:rPr>
      </w:pPr>
    </w:p>
    <w:p w14:paraId="2EF5CA9A" w14:textId="075CB27B" w:rsidR="002C1C27" w:rsidRDefault="001A0BFA" w:rsidP="00947F7B">
      <w:pPr>
        <w:pStyle w:val="Titre2"/>
        <w:rPr>
          <w:color w:val="000000" w:themeColor="text1"/>
        </w:rPr>
      </w:pPr>
      <w:r w:rsidRPr="002541CC">
        <w:rPr>
          <w:color w:val="000000" w:themeColor="text1"/>
        </w:rPr>
        <w:t xml:space="preserve">   </w:t>
      </w:r>
      <w:r w:rsidR="00E225D9" w:rsidRPr="002541CC">
        <w:rPr>
          <w:color w:val="000000" w:themeColor="text1"/>
        </w:rPr>
        <w:t>DIPLOMES</w:t>
      </w:r>
      <w:r w:rsidR="00C05649" w:rsidRPr="002541CC">
        <w:rPr>
          <w:color w:val="000000" w:themeColor="text1"/>
        </w:rPr>
        <w:t>-</w:t>
      </w:r>
      <w:r w:rsidR="00E225D9" w:rsidRPr="002541CC">
        <w:rPr>
          <w:color w:val="000000" w:themeColor="text1"/>
        </w:rPr>
        <w:t xml:space="preserve"> DATES D’OBTENTION </w:t>
      </w:r>
      <w:r w:rsidR="009764FA">
        <w:rPr>
          <w:color w:val="000000" w:themeColor="text1"/>
        </w:rPr>
        <w:t>-ETUDE EN COURS</w:t>
      </w:r>
    </w:p>
    <w:p w14:paraId="68CBC4A0" w14:textId="77777777" w:rsidR="002541CC" w:rsidRPr="002541CC" w:rsidRDefault="002541CC" w:rsidP="002541CC"/>
    <w:p w14:paraId="4F960126" w14:textId="29F35CD6" w:rsidR="004A4FEB" w:rsidRPr="003676BC" w:rsidRDefault="001F60C7" w:rsidP="00947F7B">
      <w:pPr>
        <w:pStyle w:val="Titre2"/>
        <w:rPr>
          <w:b w:val="0"/>
          <w:color w:val="000000" w:themeColor="text1"/>
        </w:rPr>
      </w:pPr>
      <w:r w:rsidRPr="003676BC">
        <w:rPr>
          <w:b w:val="0"/>
          <w:color w:val="000000" w:themeColor="text1"/>
        </w:rPr>
        <w:t xml:space="preserve">Brevet </w:t>
      </w:r>
      <w:r w:rsidR="00AB5E2D" w:rsidRPr="003676BC">
        <w:rPr>
          <w:b w:val="0"/>
          <w:color w:val="000000" w:themeColor="text1"/>
        </w:rPr>
        <w:t xml:space="preserve">de fin </w:t>
      </w:r>
      <w:r w:rsidR="005369DA" w:rsidRPr="003676BC">
        <w:rPr>
          <w:b w:val="0"/>
          <w:color w:val="000000" w:themeColor="text1"/>
        </w:rPr>
        <w:t xml:space="preserve">d’étude </w:t>
      </w:r>
      <w:r w:rsidRPr="003676BC">
        <w:rPr>
          <w:b w:val="0"/>
          <w:color w:val="000000" w:themeColor="text1"/>
        </w:rPr>
        <w:t>moyen</w:t>
      </w:r>
      <w:r w:rsidR="008718CE" w:rsidRPr="003676BC">
        <w:rPr>
          <w:b w:val="0"/>
          <w:color w:val="000000" w:themeColor="text1"/>
        </w:rPr>
        <w:t> : 2012</w:t>
      </w:r>
      <w:r w:rsidR="00962044">
        <w:rPr>
          <w:b w:val="0"/>
          <w:color w:val="000000" w:themeColor="text1"/>
        </w:rPr>
        <w:t xml:space="preserve">                     </w:t>
      </w:r>
      <w:r w:rsidR="008718CE" w:rsidRPr="003676BC">
        <w:rPr>
          <w:b w:val="0"/>
          <w:color w:val="000000" w:themeColor="text1"/>
        </w:rPr>
        <w:t xml:space="preserve"> </w:t>
      </w:r>
      <w:r w:rsidR="001D731B" w:rsidRPr="003676BC">
        <w:rPr>
          <w:b w:val="0"/>
          <w:color w:val="000000" w:themeColor="text1"/>
        </w:rPr>
        <w:t>baccalauréat</w:t>
      </w:r>
      <w:r w:rsidR="006F22C8" w:rsidRPr="003676BC">
        <w:rPr>
          <w:b w:val="0"/>
          <w:color w:val="000000" w:themeColor="text1"/>
        </w:rPr>
        <w:t xml:space="preserve"> :2016 </w:t>
      </w:r>
      <w:r w:rsidR="005369DA" w:rsidRPr="003676BC">
        <w:rPr>
          <w:b w:val="0"/>
          <w:color w:val="000000" w:themeColor="text1"/>
        </w:rPr>
        <w:t xml:space="preserve">  </w:t>
      </w:r>
    </w:p>
    <w:p w14:paraId="7E20D1D7" w14:textId="5FECBC68" w:rsidR="00485106" w:rsidRPr="002541CC" w:rsidRDefault="00A847D4" w:rsidP="00947F7B">
      <w:pPr>
        <w:pStyle w:val="Titre2"/>
        <w:rPr>
          <w:color w:val="000000" w:themeColor="text1"/>
        </w:rPr>
      </w:pPr>
      <w:r w:rsidRPr="003676BC">
        <w:rPr>
          <w:b w:val="0"/>
          <w:color w:val="000000" w:themeColor="text1"/>
        </w:rPr>
        <w:t xml:space="preserve">Licence 1 DROIT université </w:t>
      </w:r>
      <w:r w:rsidR="001D731B" w:rsidRPr="003676BC">
        <w:rPr>
          <w:b w:val="0"/>
          <w:color w:val="000000" w:themeColor="text1"/>
        </w:rPr>
        <w:t>cheikh</w:t>
      </w:r>
      <w:r w:rsidRPr="003676BC">
        <w:rPr>
          <w:b w:val="0"/>
          <w:color w:val="000000" w:themeColor="text1"/>
        </w:rPr>
        <w:t xml:space="preserve"> anta </w:t>
      </w:r>
      <w:r w:rsidR="001D731B" w:rsidRPr="003676BC">
        <w:rPr>
          <w:b w:val="0"/>
          <w:color w:val="000000" w:themeColor="text1"/>
        </w:rPr>
        <w:t>Diop</w:t>
      </w:r>
      <w:r w:rsidR="005369DA" w:rsidRPr="003676BC">
        <w:rPr>
          <w:b w:val="0"/>
          <w:color w:val="000000" w:themeColor="text1"/>
        </w:rPr>
        <w:t xml:space="preserve">  </w:t>
      </w:r>
      <w:r w:rsidR="001A0BFA" w:rsidRPr="003676BC">
        <w:rPr>
          <w:b w:val="0"/>
          <w:color w:val="000000" w:themeColor="text1"/>
        </w:rPr>
        <w:t xml:space="preserve"> </w:t>
      </w:r>
      <w:r w:rsidR="001A0BFA" w:rsidRPr="002541CC">
        <w:rPr>
          <w:color w:val="000000" w:themeColor="text1"/>
        </w:rPr>
        <w:t xml:space="preserve">                                                 </w:t>
      </w:r>
    </w:p>
    <w:p w14:paraId="4C1F284E" w14:textId="70561FF6" w:rsidR="00485106" w:rsidRDefault="008C7180">
      <w:pPr>
        <w:pStyle w:val="Titre1"/>
        <w:rPr>
          <w:color w:val="000000" w:themeColor="text1"/>
        </w:rPr>
      </w:pPr>
      <w:r w:rsidRPr="002541CC">
        <w:rPr>
          <w:color w:val="000000" w:themeColor="text1"/>
        </w:rPr>
        <w:t>CENTRE D’INTERET</w:t>
      </w:r>
    </w:p>
    <w:p w14:paraId="42DD260C" w14:textId="02A6D6CA" w:rsidR="00485106" w:rsidRPr="002541CC" w:rsidRDefault="00E504DE" w:rsidP="00D3556F">
      <w:pPr>
        <w:rPr>
          <w:color w:val="000000" w:themeColor="text1"/>
        </w:rPr>
      </w:pPr>
      <w:r>
        <w:rPr>
          <w:color w:val="000000" w:themeColor="text1"/>
        </w:rPr>
        <w:t>Vélo</w:t>
      </w:r>
      <w:r w:rsidR="007D29B8">
        <w:rPr>
          <w:color w:val="000000" w:themeColor="text1"/>
        </w:rPr>
        <w:t xml:space="preserve">  </w:t>
      </w:r>
      <w:r w:rsidR="00302003">
        <w:rPr>
          <w:color w:val="000000" w:themeColor="text1"/>
        </w:rPr>
        <w:t>,</w:t>
      </w:r>
      <w:r w:rsidR="00A110EF">
        <w:rPr>
          <w:color w:val="000000" w:themeColor="text1"/>
        </w:rPr>
        <w:t xml:space="preserve">  sport   , voya</w:t>
      </w:r>
      <w:r w:rsidR="007D29B8">
        <w:rPr>
          <w:color w:val="000000" w:themeColor="text1"/>
        </w:rPr>
        <w:t>ge</w:t>
      </w:r>
    </w:p>
    <w:sectPr w:rsidR="00485106" w:rsidRPr="00254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0381A" w14:textId="77777777" w:rsidR="00C71FF1" w:rsidRDefault="00C71FF1">
      <w:pPr>
        <w:spacing w:after="0" w:line="240" w:lineRule="auto"/>
      </w:pPr>
      <w:r>
        <w:separator/>
      </w:r>
    </w:p>
  </w:endnote>
  <w:endnote w:type="continuationSeparator" w:id="0">
    <w:p w14:paraId="46EF2154" w14:textId="77777777" w:rsidR="00C71FF1" w:rsidRDefault="00C7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1DA21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99CD3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D94AF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33FD2" w14:textId="77777777" w:rsidR="00C71FF1" w:rsidRDefault="00C71FF1">
      <w:pPr>
        <w:spacing w:after="0" w:line="240" w:lineRule="auto"/>
      </w:pPr>
      <w:r>
        <w:separator/>
      </w:r>
    </w:p>
  </w:footnote>
  <w:footnote w:type="continuationSeparator" w:id="0">
    <w:p w14:paraId="2F12D0C3" w14:textId="77777777" w:rsidR="00C71FF1" w:rsidRDefault="00C71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0A61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EC617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FAE20B" wp14:editId="20BE977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1DFCA2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6C9B9" w14:textId="77777777" w:rsidR="00485106" w:rsidRDefault="00F5265B">
    <w:pPr>
      <w:pStyle w:val="En-tt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C47C8D" wp14:editId="6EEB176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1A1B52D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77"/>
    <w:rsid w:val="00097056"/>
    <w:rsid w:val="000D3A91"/>
    <w:rsid w:val="001A0BFA"/>
    <w:rsid w:val="001D731B"/>
    <w:rsid w:val="001D757D"/>
    <w:rsid w:val="001F5776"/>
    <w:rsid w:val="001F60C7"/>
    <w:rsid w:val="00225377"/>
    <w:rsid w:val="002541CC"/>
    <w:rsid w:val="00264713"/>
    <w:rsid w:val="00275F22"/>
    <w:rsid w:val="002A3B5A"/>
    <w:rsid w:val="002C1C27"/>
    <w:rsid w:val="00302003"/>
    <w:rsid w:val="003127A9"/>
    <w:rsid w:val="00317547"/>
    <w:rsid w:val="00323876"/>
    <w:rsid w:val="003676BC"/>
    <w:rsid w:val="00367A4E"/>
    <w:rsid w:val="00375B7E"/>
    <w:rsid w:val="00382098"/>
    <w:rsid w:val="00396B8B"/>
    <w:rsid w:val="00485106"/>
    <w:rsid w:val="004A4FEB"/>
    <w:rsid w:val="004C77D7"/>
    <w:rsid w:val="004D092C"/>
    <w:rsid w:val="005103D0"/>
    <w:rsid w:val="005369DA"/>
    <w:rsid w:val="00536ED1"/>
    <w:rsid w:val="005F21FA"/>
    <w:rsid w:val="00635F0A"/>
    <w:rsid w:val="0067210A"/>
    <w:rsid w:val="006F22C8"/>
    <w:rsid w:val="00776859"/>
    <w:rsid w:val="007D29B8"/>
    <w:rsid w:val="00841203"/>
    <w:rsid w:val="00852352"/>
    <w:rsid w:val="008718CE"/>
    <w:rsid w:val="008815C9"/>
    <w:rsid w:val="00890BEA"/>
    <w:rsid w:val="008C7180"/>
    <w:rsid w:val="00947F7B"/>
    <w:rsid w:val="00962044"/>
    <w:rsid w:val="009764FA"/>
    <w:rsid w:val="009851DE"/>
    <w:rsid w:val="009B4B1F"/>
    <w:rsid w:val="009C2E3B"/>
    <w:rsid w:val="009F3242"/>
    <w:rsid w:val="00A110EF"/>
    <w:rsid w:val="00A30960"/>
    <w:rsid w:val="00A40937"/>
    <w:rsid w:val="00A847D4"/>
    <w:rsid w:val="00AB5E2D"/>
    <w:rsid w:val="00AB6268"/>
    <w:rsid w:val="00AB7C08"/>
    <w:rsid w:val="00B010EC"/>
    <w:rsid w:val="00B02FA8"/>
    <w:rsid w:val="00C05649"/>
    <w:rsid w:val="00C714FF"/>
    <w:rsid w:val="00C71FF1"/>
    <w:rsid w:val="00D3556F"/>
    <w:rsid w:val="00DA1727"/>
    <w:rsid w:val="00DA690A"/>
    <w:rsid w:val="00DD265C"/>
    <w:rsid w:val="00E225D9"/>
    <w:rsid w:val="00E504DE"/>
    <w:rsid w:val="00EA0D7E"/>
    <w:rsid w:val="00EB5BBB"/>
    <w:rsid w:val="00ED76FE"/>
    <w:rsid w:val="00F5265B"/>
    <w:rsid w:val="00F55D9F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A1499"/>
  <w15:chartTrackingRefBased/>
  <w15:docId w15:val="{36198024-D1CB-5747-BDCF-4C12EFB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Emphase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DD7287-7601-0042-A801-6C34D8471B33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%7bCBDD7287-7601-0042-A801-6C34D8471B33%7dtf50002038.dotx</Template>
  <TotalTime>1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mariemendiaye1997@outlook.fr</dc:creator>
  <cp:keywords/>
  <dc:description/>
  <cp:lastModifiedBy>mariemendiaye1997@outlook.fr</cp:lastModifiedBy>
  <cp:revision>2</cp:revision>
  <dcterms:created xsi:type="dcterms:W3CDTF">2017-03-21T13:33:00Z</dcterms:created>
  <dcterms:modified xsi:type="dcterms:W3CDTF">2017-03-21T13:33:00Z</dcterms:modified>
</cp:coreProperties>
</file>